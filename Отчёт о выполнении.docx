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3000" w:type="dxa"/>
                      <w:vAlign w:val="bottom"/>
                    </w:tcPr>
                    <w:p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15:appearance w15:val="hidden"/>
                    <w:text/>
                  </w:sdtPr>
                  <w:sdtContent>
                    <w:p w:rsidR="008F5B59" w:rsidRPr="00A81F49" w:rsidRDefault="00D9249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18.10.2019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:rsidR="009C6C28" w:rsidRPr="00A81F49" w:rsidRDefault="00FF6308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студента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15:appearance w15:val="hidden"/>
          <w:text/>
        </w:sdtPr>
        <w:sdtEndPr/>
        <w:sdtContent>
          <w:r w:rsidR="00461138" w:rsidRPr="00A81F49">
            <w:rPr>
              <w:rStyle w:val="a5"/>
              <w:lang w:bidi="ru-RU"/>
            </w:rPr>
            <w:t>Имя клиента</w:t>
          </w:r>
        </w:sdtContent>
      </w:sdt>
    </w:p>
    <w:p w:rsidR="009C6C28" w:rsidRPr="00A81F49" w:rsidRDefault="009C6C28"/>
    <w:tbl>
      <w:tblPr>
        <w:tblStyle w:val="ae"/>
        <w:tblW w:w="868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6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  <w:rPr>
                <w:u w:val="double"/>
              </w:rPr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6E805E35" wp14:editId="3AA3A3EC">
                      <wp:extent cx="228600" cy="228600"/>
                      <wp:effectExtent l="0" t="0" r="0" b="0"/>
                      <wp:docPr id="10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" name="Овал 11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Полилиния 12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5CBAD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">
                      <v:oval id="Овал 11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" fillcolor="#f24f4f [3204]" stroked="f" strokeweight="0">
                        <v:stroke joinstyle="miter"/>
                        <o:lock v:ext="edit" aspectratio="t"/>
                      </v:oval>
                      <v:shape id="Полилиния 12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KQx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53H9JB8jNLwAAAP//AwBQSwECLQAUAAYACAAAACEA2+H2y+4AAACFAQAAEwAAAAAAAAAAAAAA&#10;AAAAAAAAW0NvbnRlbnRfVHlwZXNdLnhtbFBLAQItABQABgAIAAAAIQBa9CxbvwAAABUBAAALAAAA&#10;AAAAAAAAAAAAAB8BAABfcmVscy8ucmVsc1BLAQItABQABgAIAAAAIQCH3KQx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64" w:type="dxa"/>
            <w:shd w:val="clear" w:color="auto" w:fill="E4E3E2" w:themeFill="background2"/>
          </w:tcPr>
          <w:p w:rsidR="002C6224" w:rsidRPr="00A81F49" w:rsidRDefault="00FF6308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Введите текст абзаца:"/>
                <w:tag w:val="Введите текст абзаца:"/>
                <w:id w:val="577253855"/>
                <w:placeholder>
                  <w:docPart w:val="3D1DAC36017A4A1D967BA188AF75A72F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      </w:r>
              </w:sdtContent>
            </w:sdt>
            <w:r w:rsidR="002C6224" w:rsidRPr="00A81F49">
              <w:rPr>
                <w:lang w:bidi="ru-RU"/>
              </w:rPr>
              <w:t xml:space="preserve"> </w:t>
            </w:r>
            <w:sdt>
              <w:sdtPr>
                <w:alias w:val="Введите текст абзаца:"/>
                <w:tag w:val="Введите текст абзаца:"/>
                <w:id w:val="-1826653685"/>
                <w:placeholder>
                  <w:docPart w:val="09984D314E72493C952A63144C0EF9CC"/>
                </w:placeholder>
                <w:temporary/>
                <w:showingPlcHdr/>
                <w15:appearance w15:val="hidden"/>
              </w:sdtPr>
              <w:sdtEndPr/>
              <w:sdtContent>
                <w:r w:rsidR="002C6224" w:rsidRPr="00A81F49">
                  <w:rPr>
                    <w:lang w:bidi="ru-RU"/>
                  </w:rPr>
                  <w:t>Повторяющиеся сведения в документе (например, имя клиента) обновляются во всех расположениях одновременно.</w:t>
                </w:r>
              </w:sdtContent>
            </w:sdt>
          </w:p>
          <w:sdt>
            <w:sdtPr>
              <w:alias w:val="Введите текст абзаца:"/>
              <w:tag w:val="Введите текст абзаца:"/>
              <w:id w:val="-2014447421"/>
              <w:placeholder>
                <w:docPart w:val="DED5E1DCDAE043D6881B6B207CE2D66D"/>
              </w:placeholder>
              <w:temporary/>
              <w:showingPlcHdr/>
              <w15:appearance w15:val="hidden"/>
            </w:sdtPr>
            <w:sdtEndPr/>
            <w:sdtContent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По умолчанию представлен образец текста рабочего задания, который можно редактировать в соответствии с потребностями бизнеса.</w:t>
                </w:r>
              </w:p>
              <w:p w:rsidR="002C6224" w:rsidRPr="00A81F49" w:rsidRDefault="002C6224" w:rsidP="002C6224">
                <w:pPr>
                  <w:pStyle w:val="af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A81F49">
                  <w:rPr>
                    <w:lang w:bidi="ru-RU"/>
                  </w:rPr>
                  <w:t>Примечание: чтобы удалить какую-либо подсказку (например, эту), просто выделите текст подсказки и нажмите клавишу ПРОБЕЛ.</w:t>
                </w:r>
              </w:p>
            </w:sdtContent>
          </w:sdt>
        </w:tc>
      </w:tr>
    </w:tbl>
    <w:p w:rsidR="002C6224" w:rsidRPr="00A81F49" w:rsidRDefault="002C6224"/>
    <w:p w:rsidR="009C6C28" w:rsidRPr="00A81F49" w:rsidRDefault="00FF6308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  <w:vAlign w:val="center"/>
          </w:tcPr>
          <w:p w:rsidR="002C6224" w:rsidRPr="00A81F49" w:rsidRDefault="002C6224" w:rsidP="000B25ED">
            <w:pPr>
              <w:pStyle w:val="aa"/>
              <w:rPr>
                <w:noProof/>
              </w:rPr>
            </w:pPr>
            <w:r w:rsidRPr="00A81F49">
              <w:rPr>
                <w:noProof/>
                <w:lang w:bidi="ru-RU"/>
              </w:rPr>
              <mc:AlternateContent>
                <mc:Choice Requires="wpg">
                  <w:drawing>
                    <wp:inline distT="0" distB="0" distL="0" distR="0" wp14:anchorId="38319EEE" wp14:editId="08238A11">
                      <wp:extent cx="228600" cy="228600"/>
                      <wp:effectExtent l="0" t="0" r="0" b="0"/>
                      <wp:docPr id="17" name="Группа 17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8" name="Овал 18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Полилиния 19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1B12F" id="Группа 17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">
                      <v:oval id="Овал 18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" fillcolor="#f24f4f [3204]" stroked="f" strokeweight="0">
                        <v:stroke joinstyle="miter"/>
                        <o:lock v:ext="edit" aspectratio="t"/>
                      </v:oval>
                      <v:shape id="Полилиния 19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  <w:vAlign w:val="center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объём работ</w:t>
            </w:r>
          </w:p>
        </w:tc>
      </w:tr>
    </w:tbl>
    <w:p w:rsidR="009C6C28" w:rsidRPr="00A81F49" w:rsidRDefault="009C6C28"/>
    <w:p w:rsidR="009C6C28" w:rsidRPr="00A81F49" w:rsidRDefault="00FF6308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  <w15:appearance w15:val="hidden"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tbl>
      <w:tblPr>
        <w:tblStyle w:val="ae"/>
        <w:tblW w:w="8667" w:type="dxa"/>
        <w:shd w:val="clear" w:color="auto" w:fill="E4E3E2" w:themeFill="background2"/>
        <w:tblLayout w:type="fixed"/>
        <w:tblCellMar>
          <w:top w:w="0" w:type="dxa"/>
        </w:tblCellMar>
        <w:tblLook w:val="04A0" w:firstRow="1" w:lastRow="0" w:firstColumn="1" w:lastColumn="0" w:noHBand="0" w:noVBand="1"/>
        <w:tblDescription w:val="Макетная таблица"/>
      </w:tblPr>
      <w:tblGrid>
        <w:gridCol w:w="623"/>
        <w:gridCol w:w="8044"/>
      </w:tblGrid>
      <w:tr w:rsidR="002C6224" w:rsidRPr="00A81F49" w:rsidTr="00782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  <w:shd w:val="clear" w:color="auto" w:fill="E4E3E2" w:themeFill="background2"/>
          </w:tcPr>
          <w:p w:rsidR="002C6224" w:rsidRPr="00A81F49" w:rsidRDefault="002C6224" w:rsidP="000B25ED">
            <w:pPr>
              <w:pStyle w:val="af0"/>
            </w:pPr>
            <w:r w:rsidRPr="00A81F49">
              <w:rPr>
                <w:lang w:bidi="ru-RU"/>
              </w:rPr>
              <mc:AlternateContent>
                <mc:Choice Requires="wpg">
                  <w:drawing>
                    <wp:inline distT="0" distB="0" distL="0" distR="0" wp14:anchorId="42FA3E4B" wp14:editId="4CE3D209">
                      <wp:extent cx="228600" cy="228600"/>
                      <wp:effectExtent l="0" t="0" r="0" b="0"/>
                      <wp:docPr id="8" name="Группа 19" descr="Значок подсказки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9" name="Овал 9" descr="Овал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Полилиния 13" descr="Значок сведений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36A447" id="Группа 19" o:spid="_x0000_s1026" alt="Значок подсказки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">
                      <v:oval id="Овал 9" o:spid="_x0000_s1027" alt="Овал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" fillcolor="#f24f4f [3204]" stroked="f" strokeweight="0">
                        <v:stroke joinstyle="miter"/>
                        <o:lock v:ext="edit" aspectratio="t"/>
                      </v:oval>
                      <v:shape id="Полилиния 13" o:spid="_x0000_s1028" alt="Значок сведений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044" w:type="dxa"/>
            <w:shd w:val="clear" w:color="auto" w:fill="E4E3E2" w:themeFill="background2"/>
          </w:tcPr>
          <w:p w:rsidR="002C6224" w:rsidRPr="00A81F49" w:rsidRDefault="00755059" w:rsidP="000B25ED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Опишите конечные результаты</w:t>
            </w:r>
          </w:p>
        </w:tc>
      </w:tr>
    </w:tbl>
    <w:p w:rsidR="009C6C28" w:rsidRPr="00A81F49" w:rsidRDefault="009C6C28">
      <w:pPr>
        <w:pStyle w:val="af8"/>
        <w:keepNext/>
        <w:keepLines/>
      </w:pPr>
      <w:bookmarkStart w:id="0" w:name="_GoBack"/>
      <w:bookmarkEnd w:id="0"/>
    </w:p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:rsidTr="007821FB">
        <w:trPr>
          <w:trHeight w:val="720"/>
        </w:trPr>
        <w:tc>
          <w:tcPr>
            <w:tcW w:w="88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:rsidR="009C6C28" w:rsidRPr="00A81F49" w:rsidRDefault="00FF6308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/>
              </w:sdtPr>
              <w:sdtEndPr/>
              <w:sdtContent>
                <w:r w:rsidR="00A81F49" w:rsidRPr="00A81F49">
                  <w:rPr>
                    <w:lang w:bidi="ru-RU"/>
                  </w:rPr>
                  <w:t>Имя клиента</w:t>
                </w:r>
              </w:sdtContent>
            </w:sdt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:rsidTr="007821FB">
        <w:trPr>
          <w:trHeight w:val="1080"/>
        </w:trPr>
        <w:tc>
          <w:tcPr>
            <w:tcW w:w="88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:rsidR="009C6C28" w:rsidRPr="00A81F49" w:rsidRDefault="009C6C28">
            <w:pPr>
              <w:keepNext/>
              <w:keepLines/>
            </w:pPr>
          </w:p>
        </w:tc>
      </w:tr>
    </w:tbl>
    <w:p w:rsidR="009C6C28" w:rsidRPr="00A81F49" w:rsidRDefault="009C6C28">
      <w:pPr>
        <w:spacing w:before="320"/>
      </w:pPr>
    </w:p>
    <w:sectPr w:rsidR="009C6C28" w:rsidRPr="00A81F49" w:rsidSect="007821FB">
      <w:footerReference w:type="default" r:id="rId8"/>
      <w:headerReference w:type="first" r:id="rId9"/>
      <w:footerReference w:type="first" r:id="rId10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B59" w:rsidRDefault="008F5B59">
      <w:pPr>
        <w:spacing w:after="0" w:line="240" w:lineRule="auto"/>
      </w:pPr>
      <w:r>
        <w:separator/>
      </w:r>
    </w:p>
  </w:endnote>
  <w:endnote w:type="continuationSeparator" w:id="0">
    <w:p w:rsidR="008F5B59" w:rsidRDefault="008F5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:rsidTr="000B25ED">
      <w:tc>
        <w:tcPr>
          <w:tcW w:w="4355" w:type="pct"/>
        </w:tcPr>
        <w:p w:rsidR="00FA68E1" w:rsidRDefault="00FF6308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  <w15:appearance w15:val="hidden"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FA68E1">
                <w:rPr>
                  <w:lang w:bidi="ru-RU"/>
                </w:rPr>
                <w:t>Имя клиента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92497">
                <w:t>18.10.2019</w:t>
              </w:r>
            </w:sdtContent>
          </w:sdt>
        </w:p>
      </w:tc>
      <w:tc>
        <w:tcPr>
          <w:tcW w:w="645" w:type="pct"/>
        </w:tcPr>
        <w:p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:rsidTr="00D41B39">
      <w:tc>
        <w:tcPr>
          <w:tcW w:w="4355" w:type="pct"/>
        </w:tcPr>
        <w:p w:rsidR="00051324" w:rsidRDefault="005249E1" w:rsidP="00051324">
          <w:pPr>
            <w:pStyle w:val="afb"/>
          </w:pPr>
          <w:r>
            <w:t>Домашнее задание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r w:rsidR="00051324">
                <w:rPr>
                  <w:lang w:bidi="ru-RU"/>
                </w:rPr>
                <w:t>Имя клиента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D92497">
                <w:t>18.10.2019</w:t>
              </w:r>
            </w:sdtContent>
          </w:sdt>
        </w:p>
      </w:tc>
      <w:tc>
        <w:tcPr>
          <w:tcW w:w="645" w:type="pct"/>
        </w:tcPr>
        <w:p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430971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B59" w:rsidRDefault="008F5B59">
      <w:pPr>
        <w:spacing w:after="0" w:line="240" w:lineRule="auto"/>
      </w:pPr>
      <w:r>
        <w:separator/>
      </w:r>
    </w:p>
  </w:footnote>
  <w:footnote w:type="continuationSeparator" w:id="0">
    <w:p w:rsidR="008F5B59" w:rsidRDefault="008F5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AE" w:rsidRDefault="00051324">
    <w:pPr>
      <w:pStyle w:val="ac"/>
    </w:pPr>
    <w:r>
      <w:rPr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9160D" wp14:editId="43FDD698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>
          <w:pict>
            <v:shapetype w14:anchorId="2A99160D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" filled="f" stroked="f" strokeweight=".5pt">
              <v:textbox style="layout-flow:vertical;mso-layout-flow-alt:bottom-to-top;mso-fit-shape-to-text:t" inset="0,14.4pt,18pt">
                <w:txbxContent>
                  <w:p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59"/>
    <w:rsid w:val="000003D1"/>
    <w:rsid w:val="00006632"/>
    <w:rsid w:val="00011CC2"/>
    <w:rsid w:val="00051324"/>
    <w:rsid w:val="00114AFA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52319D"/>
    <w:rsid w:val="005249E1"/>
    <w:rsid w:val="005762C3"/>
    <w:rsid w:val="005A2DD8"/>
    <w:rsid w:val="005D5C74"/>
    <w:rsid w:val="00645A25"/>
    <w:rsid w:val="00654881"/>
    <w:rsid w:val="006A203A"/>
    <w:rsid w:val="006B23CE"/>
    <w:rsid w:val="006F4D71"/>
    <w:rsid w:val="00755059"/>
    <w:rsid w:val="007821FB"/>
    <w:rsid w:val="007E7248"/>
    <w:rsid w:val="007F2EA4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D04347"/>
    <w:rsid w:val="00D92497"/>
    <w:rsid w:val="00DB279F"/>
    <w:rsid w:val="00DD1797"/>
    <w:rsid w:val="00E10A0E"/>
    <w:rsid w:val="00E223AE"/>
    <w:rsid w:val="00EC6DDE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276A82"/>
  <w15:chartTrackingRefBased/>
  <w15:docId w15:val="{E2918EF7-6A78-43F6-B82C-AAE30ECC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Заголовок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000000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000000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000000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000000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000000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000000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3D1DAC36017A4A1D967BA188AF75A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257CF0-6D8F-4BD8-9313-786D5265EB1E}"/>
      </w:docPartPr>
      <w:docPartBody>
        <w:p w:rsidR="00000000" w:rsidRDefault="00ED4209">
          <w:pPr>
            <w:pStyle w:val="3D1DAC36017A4A1D967BA188AF75A72F"/>
          </w:pPr>
          <w:r w:rsidRPr="00A81F49">
            <w:rPr>
              <w:lang w:bidi="ru-RU"/>
            </w:rPr>
            <w:t>Заполнители для ваших данных, которые отображаются в тексте абзацев, выделены красным, а при добавлении данных цвет текста меняется на стандартный.</w:t>
          </w:r>
        </w:p>
      </w:docPartBody>
    </w:docPart>
    <w:docPart>
      <w:docPartPr>
        <w:name w:val="09984D314E72493C952A63144C0EF9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B7AEA0-C581-4B92-8D6A-69879B24F3F0}"/>
      </w:docPartPr>
      <w:docPartBody>
        <w:p w:rsidR="00000000" w:rsidRDefault="00ED4209">
          <w:pPr>
            <w:pStyle w:val="09984D314E72493C952A63144C0EF9CC"/>
          </w:pPr>
          <w:r w:rsidRPr="00A81F49">
            <w:rPr>
              <w:lang w:bidi="ru-RU"/>
            </w:rPr>
            <w:t xml:space="preserve">Повторяющиеся сведения в документе (например, имя </w:t>
          </w:r>
          <w:r w:rsidRPr="00A81F49">
            <w:rPr>
              <w:lang w:bidi="ru-RU"/>
            </w:rPr>
            <w:t>клиента) обновляются во всех расположениях одновременно.</w:t>
          </w:r>
        </w:p>
      </w:docPartBody>
    </w:docPart>
    <w:docPart>
      <w:docPartPr>
        <w:name w:val="DED5E1DCDAE043D6881B6B207CE2D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4DFBE2-0039-4D9F-B1D0-6FE83D0E9732}"/>
      </w:docPartPr>
      <w:docPartBody>
        <w:p w:rsidR="00D44227" w:rsidRPr="00A81F49" w:rsidRDefault="00ED4209" w:rsidP="002C6224">
          <w:pPr>
            <w:pStyle w:val="a4"/>
          </w:pPr>
          <w:r w:rsidRPr="00A81F49">
            <w:rPr>
              <w:lang w:bidi="ru-RU"/>
            </w:rPr>
            <w:t>По умолчанию представлен образец текста рабочего задания, который можно редактировать в соответствии с потребностями бизнеса.</w:t>
          </w:r>
        </w:p>
        <w:p w:rsidR="00000000" w:rsidRDefault="00ED4209">
          <w:pPr>
            <w:pStyle w:val="DED5E1DCDAE043D6881B6B207CE2D66D"/>
          </w:pPr>
          <w:r w:rsidRPr="00A81F49">
            <w:rPr>
              <w:lang w:bidi="ru-RU"/>
            </w:rPr>
            <w:t>Примечание: чтобы удалить какую-либо подсказку (например, эту), просто вы</w:t>
          </w:r>
          <w:r w:rsidRPr="00A81F49">
            <w:rPr>
              <w:lang w:bidi="ru-RU"/>
            </w:rPr>
            <w:t>делите текст подсказки и нажмите клавишу ПРОБЕЛ.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000000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000000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000000" w:rsidRDefault="00ED4209">
          <w:pPr>
            <w:pStyle w:val="3B3046C266F741388A7F49B5F3CE8300"/>
          </w:pPr>
          <w:r>
            <w:rPr>
              <w:lang w:bidi="ru-RU"/>
            </w:rPr>
            <w:t>Ра</w:t>
          </w:r>
          <w:r>
            <w:rPr>
              <w:lang w:bidi="ru-RU"/>
            </w:rPr>
            <w:t>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000000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000000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000000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000000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000000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000000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09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2F5496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44546A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оформление).dotx</Template>
  <TotalTime>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18.10.2019</cp:keywords>
  <dc:description/>
  <cp:lastModifiedBy>Александр Кобелев</cp:lastModifiedBy>
  <cp:revision>8</cp:revision>
  <dcterms:created xsi:type="dcterms:W3CDTF">2019-11-16T18:16:00Z</dcterms:created>
  <dcterms:modified xsi:type="dcterms:W3CDTF">2019-11-16T18:22:00Z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